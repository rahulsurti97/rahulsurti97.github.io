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C1B4B" w14:textId="77777777" w:rsid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For Humans: </w:t>
      </w:r>
      <w:r w:rsidRPr="00D26A44">
        <w:rPr>
          <w:rFonts w:ascii="Courier New" w:hAnsi="Courier New" w:cs="Courier New"/>
          <w:sz w:val="18"/>
          <w:szCs w:val="18"/>
        </w:rPr>
        <w:t>This resume is made for easy</w:t>
      </w:r>
      <w:r w:rsidR="00E95513">
        <w:rPr>
          <w:rFonts w:ascii="Courier New" w:hAnsi="Courier New" w:cs="Courier New"/>
          <w:sz w:val="18"/>
          <w:szCs w:val="18"/>
        </w:rPr>
        <w:t xml:space="preserve"> computer</w:t>
      </w:r>
      <w:r>
        <w:rPr>
          <w:rFonts w:ascii="Courier New" w:hAnsi="Courier New" w:cs="Courier New"/>
          <w:sz w:val="18"/>
          <w:szCs w:val="18"/>
        </w:rPr>
        <w:t xml:space="preserve"> text parsing.  A stylized version can be found at </w:t>
      </w:r>
      <w:hyperlink r:id="rId8" w:history="1">
        <w:r w:rsidRPr="0009163E">
          <w:rPr>
            <w:rStyle w:val="Hyperlink"/>
            <w:rFonts w:ascii="Courier New" w:hAnsi="Courier New" w:cs="Courier New"/>
            <w:sz w:val="18"/>
            <w:szCs w:val="18"/>
          </w:rPr>
          <w:t>https://rahulsurti97.github.io</w:t>
        </w:r>
      </w:hyperlink>
    </w:p>
    <w:p w14:paraId="1CAFCCD6" w14:textId="77777777" w:rsid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1F51F740" w14:textId="77777777" w:rsidR="00D26A44" w:rsidRDefault="00D26A44" w:rsidP="00D26A44">
      <w:pPr>
        <w:spacing w:after="0"/>
        <w:ind w:left="0" w:right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For Computers:</w:t>
      </w:r>
    </w:p>
    <w:p w14:paraId="26872400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b/>
          <w:sz w:val="18"/>
          <w:szCs w:val="18"/>
        </w:rPr>
      </w:pPr>
    </w:p>
    <w:p w14:paraId="297CCDFF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b/>
          <w:sz w:val="18"/>
          <w:szCs w:val="18"/>
        </w:rPr>
      </w:pPr>
      <w:r w:rsidRPr="00D26A44">
        <w:rPr>
          <w:rFonts w:ascii="Courier New" w:hAnsi="Courier New" w:cs="Courier New"/>
          <w:b/>
          <w:sz w:val="18"/>
          <w:szCs w:val="18"/>
        </w:rPr>
        <w:t>Rahul Surti</w:t>
      </w:r>
    </w:p>
    <w:p w14:paraId="33F779BE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(847) 770-5977 </w:t>
      </w:r>
      <w:r w:rsidRPr="00D26A44">
        <w:rPr>
          <w:rFonts w:ascii="Courier New" w:hAnsi="Courier New" w:cs="Courier New"/>
          <w:sz w:val="18"/>
          <w:szCs w:val="18"/>
        </w:rPr>
        <w:br/>
      </w:r>
      <w:hyperlink r:id="rId9" w:history="1">
        <w:r w:rsidRPr="00D26A44">
          <w:rPr>
            <w:rFonts w:ascii="Courier New" w:hAnsi="Courier New" w:cs="Courier New"/>
            <w:sz w:val="18"/>
            <w:szCs w:val="18"/>
          </w:rPr>
          <w:t>rahulsurti97@gmail.com</w:t>
        </w:r>
      </w:hyperlink>
    </w:p>
    <w:p w14:paraId="38063A27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61F1B29F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b/>
          <w:sz w:val="18"/>
          <w:szCs w:val="18"/>
        </w:rPr>
      </w:pPr>
      <w:r w:rsidRPr="00D26A44">
        <w:rPr>
          <w:rFonts w:ascii="Courier New" w:hAnsi="Courier New" w:cs="Courier New"/>
          <w:b/>
          <w:sz w:val="18"/>
          <w:szCs w:val="18"/>
        </w:rPr>
        <w:t>Who Am I?</w:t>
      </w:r>
    </w:p>
    <w:p w14:paraId="105E7068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Augmented Reality and iOS Software Engineer seeking internship for Summer 2018</w:t>
      </w:r>
    </w:p>
    <w:p w14:paraId="120AF5D0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4984F099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b/>
          <w:sz w:val="18"/>
          <w:szCs w:val="18"/>
        </w:rPr>
      </w:pPr>
      <w:r w:rsidRPr="00D26A44">
        <w:rPr>
          <w:rFonts w:ascii="Courier New" w:hAnsi="Courier New" w:cs="Courier New"/>
          <w:b/>
          <w:sz w:val="18"/>
          <w:szCs w:val="18"/>
        </w:rPr>
        <w:t>Current Positions</w:t>
      </w:r>
    </w:p>
    <w:p w14:paraId="0C0EF4BA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GSI - Mixed Reality App Dev Intern</w:t>
      </w:r>
    </w:p>
    <w:p w14:paraId="34CF4090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Research Park, Champaign, IL</w:t>
      </w:r>
    </w:p>
    <w:p w14:paraId="0DECA89C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Creating augmented reality application with Microsoft HoloLens</w:t>
      </w:r>
    </w:p>
    <w:p w14:paraId="4B0D2969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52FA7896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EOH - Director of Technology</w:t>
      </w:r>
    </w:p>
    <w:p w14:paraId="6DF0EB5B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Engineering Open House 2018, UIUC</w:t>
      </w:r>
    </w:p>
    <w:p w14:paraId="4E81EC3B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Creating official EOH iOS application</w:t>
      </w:r>
    </w:p>
    <w:p w14:paraId="69507C1B" w14:textId="0C7AF8B2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Managing creation of official E</w:t>
      </w:r>
      <w:r w:rsidR="004E0ED4">
        <w:rPr>
          <w:rFonts w:ascii="Courier New" w:hAnsi="Courier New" w:cs="Courier New"/>
          <w:sz w:val="18"/>
          <w:szCs w:val="18"/>
        </w:rPr>
        <w:t>OH website </w:t>
      </w:r>
      <w:r w:rsidRPr="00D26A44">
        <w:rPr>
          <w:rFonts w:ascii="Courier New" w:hAnsi="Courier New" w:cs="Courier New"/>
          <w:sz w:val="18"/>
          <w:szCs w:val="18"/>
        </w:rPr>
        <w:t>and Android application</w:t>
      </w:r>
    </w:p>
    <w:p w14:paraId="4FB60E7F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1656ED30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b/>
          <w:sz w:val="18"/>
          <w:szCs w:val="18"/>
        </w:rPr>
      </w:pPr>
      <w:r w:rsidRPr="00D26A44">
        <w:rPr>
          <w:rFonts w:ascii="Courier New" w:hAnsi="Courier New" w:cs="Courier New"/>
          <w:b/>
          <w:sz w:val="18"/>
          <w:szCs w:val="18"/>
        </w:rPr>
        <w:t>Education</w:t>
      </w:r>
    </w:p>
    <w:p w14:paraId="1FD6161E" w14:textId="77777777" w:rsidR="00D26A44" w:rsidRPr="00D26A44" w:rsidRDefault="00E95513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University of Illinois at </w:t>
      </w:r>
      <w:r w:rsidR="00D26A44" w:rsidRPr="00D26A44">
        <w:rPr>
          <w:rFonts w:ascii="Courier New" w:hAnsi="Courier New" w:cs="Courier New"/>
          <w:sz w:val="18"/>
          <w:szCs w:val="18"/>
        </w:rPr>
        <w:t>Urbana-Champaign</w:t>
      </w:r>
    </w:p>
    <w:p w14:paraId="731B41E8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B.S. Computer Engineering, Class of 2019</w:t>
      </w:r>
      <w:r w:rsidRPr="00D26A44">
        <w:rPr>
          <w:rFonts w:ascii="Courier New" w:hAnsi="Courier New" w:cs="Courier New"/>
          <w:sz w:val="18"/>
          <w:szCs w:val="18"/>
        </w:rPr>
        <w:br/>
        <w:t>Dean's List – All Semesters</w:t>
      </w:r>
      <w:r w:rsidRPr="00D26A44">
        <w:rPr>
          <w:rFonts w:ascii="Courier New" w:hAnsi="Courier New" w:cs="Courier New"/>
          <w:sz w:val="18"/>
          <w:szCs w:val="18"/>
        </w:rPr>
        <w:br/>
        <w:t>James Scholar</w:t>
      </w:r>
      <w:r w:rsidRPr="00D26A44">
        <w:rPr>
          <w:rFonts w:ascii="Courier New" w:hAnsi="Courier New" w:cs="Courier New"/>
          <w:sz w:val="18"/>
          <w:szCs w:val="18"/>
        </w:rPr>
        <w:br/>
        <w:t>GPA – 3.84/4.0</w:t>
      </w:r>
    </w:p>
    <w:p w14:paraId="77BC4648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0CE132AB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b/>
          <w:sz w:val="18"/>
          <w:szCs w:val="18"/>
        </w:rPr>
      </w:pPr>
      <w:r w:rsidRPr="00D26A44">
        <w:rPr>
          <w:rFonts w:ascii="Courier New" w:hAnsi="Courier New" w:cs="Courier New"/>
          <w:b/>
          <w:sz w:val="18"/>
          <w:szCs w:val="18"/>
        </w:rPr>
        <w:t>Skills</w:t>
      </w:r>
    </w:p>
    <w:p w14:paraId="36617D00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Core Programming</w:t>
      </w:r>
    </w:p>
    <w:p w14:paraId="5505294A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 Python</w:t>
      </w:r>
    </w:p>
    <w:p w14:paraId="420DCFE1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 Java, C, C++</w:t>
      </w:r>
    </w:p>
    <w:p w14:paraId="26ECB5F8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iOS Development</w:t>
      </w:r>
    </w:p>
    <w:p w14:paraId="620DACA7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 Swift, Objective-C, Xcode</w:t>
      </w:r>
    </w:p>
    <w:p w14:paraId="41A58066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Coursework - Completed</w:t>
      </w:r>
    </w:p>
    <w:p w14:paraId="053B9AF5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 ECE 391: Computer Systems Programming</w:t>
      </w:r>
      <w:r w:rsidRPr="00D26A44">
        <w:rPr>
          <w:rFonts w:ascii="Courier New" w:hAnsi="Courier New" w:cs="Courier New"/>
          <w:sz w:val="18"/>
          <w:szCs w:val="18"/>
        </w:rPr>
        <w:br/>
        <w:t> CS 225: Data Structures</w:t>
      </w:r>
      <w:r w:rsidRPr="00D26A44">
        <w:rPr>
          <w:rFonts w:ascii="Courier New" w:hAnsi="Courier New" w:cs="Courier New"/>
          <w:sz w:val="18"/>
          <w:szCs w:val="18"/>
        </w:rPr>
        <w:br/>
        <w:t> INFO 490: Advanced Data Science and Learning</w:t>
      </w:r>
    </w:p>
    <w:p w14:paraId="5AB44A92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Coursework - In Progress</w:t>
      </w:r>
    </w:p>
    <w:p w14:paraId="519DAB43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 ECE 408: Parallel Programming</w:t>
      </w:r>
      <w:r w:rsidRPr="00D26A44">
        <w:rPr>
          <w:rFonts w:ascii="Courier New" w:hAnsi="Courier New" w:cs="Courier New"/>
          <w:sz w:val="18"/>
          <w:szCs w:val="18"/>
        </w:rPr>
        <w:br/>
        <w:t> ECE 428: Distributed Systems</w:t>
      </w:r>
      <w:r w:rsidRPr="00D26A44">
        <w:rPr>
          <w:rFonts w:ascii="Courier New" w:hAnsi="Courier New" w:cs="Courier New"/>
          <w:sz w:val="18"/>
          <w:szCs w:val="18"/>
        </w:rPr>
        <w:br/>
        <w:t> ECE 374: Algorithms and of Computation</w:t>
      </w:r>
    </w:p>
    <w:p w14:paraId="28C01C95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6D15418A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b/>
          <w:sz w:val="18"/>
          <w:szCs w:val="18"/>
        </w:rPr>
      </w:pPr>
      <w:r w:rsidRPr="00D26A44">
        <w:rPr>
          <w:rFonts w:ascii="Courier New" w:hAnsi="Courier New" w:cs="Courier New"/>
          <w:b/>
          <w:sz w:val="18"/>
          <w:szCs w:val="18"/>
        </w:rPr>
        <w:t>Follow Me</w:t>
      </w:r>
    </w:p>
    <w:p w14:paraId="63803AED" w14:textId="292C5A52" w:rsidR="00D26A44" w:rsidRPr="00D26A44" w:rsidRDefault="004E0ED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hyperlink r:id="rId10" w:tgtFrame="_blank" w:history="1">
        <w:r w:rsidR="00D26A44" w:rsidRPr="00D26A44">
          <w:rPr>
            <w:rFonts w:ascii="Courier New" w:hAnsi="Courier New" w:cs="Courier New"/>
            <w:sz w:val="18"/>
            <w:szCs w:val="18"/>
          </w:rPr>
          <w:t> </w:t>
        </w:r>
        <w:r>
          <w:rPr>
            <w:rFonts w:ascii="Courier New" w:hAnsi="Courier New" w:cs="Courier New"/>
            <w:sz w:val="18"/>
            <w:szCs w:val="18"/>
          </w:rPr>
          <w:t xml:space="preserve"> </w:t>
        </w:r>
        <w:proofErr w:type="spellStart"/>
        <w:r w:rsidR="00D26A44" w:rsidRPr="00D26A44">
          <w:rPr>
            <w:rFonts w:ascii="Courier New" w:hAnsi="Courier New" w:cs="Courier New"/>
            <w:sz w:val="18"/>
            <w:szCs w:val="18"/>
          </w:rPr>
          <w:t>github</w:t>
        </w:r>
        <w:proofErr w:type="spellEnd"/>
        <w:r w:rsidR="00D26A44" w:rsidRPr="00D26A44">
          <w:rPr>
            <w:rFonts w:ascii="Courier New" w:hAnsi="Courier New" w:cs="Courier New"/>
            <w:sz w:val="18"/>
            <w:szCs w:val="18"/>
          </w:rPr>
          <w:t>/rahulsurti97</w:t>
        </w:r>
      </w:hyperlink>
    </w:p>
    <w:p w14:paraId="4961703C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hyperlink r:id="rId11" w:tgtFrame="_blank" w:history="1">
        <w:r w:rsidRPr="00D26A44">
          <w:rPr>
            <w:rFonts w:ascii="Courier New" w:hAnsi="Courier New" w:cs="Courier New"/>
            <w:sz w:val="18"/>
            <w:szCs w:val="18"/>
          </w:rPr>
          <w:t> </w:t>
        </w:r>
        <w:proofErr w:type="spellStart"/>
        <w:r w:rsidRPr="00D26A44">
          <w:rPr>
            <w:rFonts w:ascii="Courier New" w:hAnsi="Courier New" w:cs="Courier New"/>
            <w:sz w:val="18"/>
            <w:szCs w:val="18"/>
          </w:rPr>
          <w:t>linkedin</w:t>
        </w:r>
        <w:proofErr w:type="spellEnd"/>
        <w:r w:rsidRPr="00D26A44">
          <w:rPr>
            <w:rFonts w:ascii="Courier New" w:hAnsi="Courier New" w:cs="Courier New"/>
            <w:sz w:val="18"/>
            <w:szCs w:val="18"/>
          </w:rPr>
          <w:t>/rahulsurti97</w:t>
        </w:r>
      </w:hyperlink>
    </w:p>
    <w:p w14:paraId="3A1B9B58" w14:textId="70D15164" w:rsidR="00D26A44" w:rsidRDefault="004E0ED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hyperlink r:id="rId12" w:tgtFrame="_blank" w:history="1">
        <w:r w:rsidR="00D26A44" w:rsidRPr="00D26A44">
          <w:rPr>
            <w:rFonts w:ascii="Courier New" w:hAnsi="Courier New" w:cs="Courier New"/>
            <w:sz w:val="18"/>
            <w:szCs w:val="18"/>
          </w:rPr>
          <w:t> </w:t>
        </w:r>
        <w:proofErr w:type="spellStart"/>
        <w:r w:rsidR="00D26A44" w:rsidRPr="00D26A44">
          <w:rPr>
            <w:rFonts w:ascii="Courier New" w:hAnsi="Courier New" w:cs="Courier New"/>
            <w:sz w:val="18"/>
            <w:szCs w:val="18"/>
          </w:rPr>
          <w:t>devpost</w:t>
        </w:r>
        <w:proofErr w:type="spellEnd"/>
        <w:r w:rsidR="00D26A44" w:rsidRPr="00D26A44">
          <w:rPr>
            <w:rFonts w:ascii="Courier New" w:hAnsi="Courier New" w:cs="Courier New"/>
            <w:sz w:val="18"/>
            <w:szCs w:val="18"/>
          </w:rPr>
          <w:t>/rahulsurti97</w:t>
        </w:r>
      </w:hyperlink>
    </w:p>
    <w:p w14:paraId="502347E0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74892C19" w14:textId="1019C2A2" w:rsidR="00D26A44" w:rsidRDefault="00D26A44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  <w:r w:rsidR="00877B28">
        <w:rPr>
          <w:rFonts w:ascii="Courier New" w:hAnsi="Courier New" w:cs="Courier New"/>
          <w:b/>
          <w:sz w:val="18"/>
          <w:szCs w:val="18"/>
        </w:rPr>
        <w:lastRenderedPageBreak/>
        <w:t>o</w:t>
      </w:r>
      <w:bookmarkStart w:id="0" w:name="_GoBack"/>
      <w:bookmarkEnd w:id="0"/>
    </w:p>
    <w:p w14:paraId="4D6D9F1C" w14:textId="77777777" w:rsidR="00D26A44" w:rsidRPr="00D26A44" w:rsidRDefault="00D26A44" w:rsidP="00D26A44">
      <w:pPr>
        <w:spacing w:after="0"/>
        <w:ind w:left="0"/>
        <w:rPr>
          <w:rFonts w:ascii="Courier New" w:hAnsi="Courier New" w:cs="Courier New"/>
          <w:b/>
          <w:sz w:val="18"/>
          <w:szCs w:val="18"/>
        </w:rPr>
      </w:pPr>
      <w:r w:rsidRPr="00D26A44">
        <w:rPr>
          <w:rFonts w:ascii="Courier New" w:hAnsi="Courier New" w:cs="Courier New"/>
          <w:b/>
          <w:sz w:val="18"/>
          <w:szCs w:val="18"/>
        </w:rPr>
        <w:t>Experience</w:t>
      </w:r>
    </w:p>
    <w:p w14:paraId="017DE1E6" w14:textId="77777777" w:rsidR="00D26A44" w:rsidRPr="00D26A44" w:rsidRDefault="00D26A44" w:rsidP="00D26A44">
      <w:pPr>
        <w:spacing w:after="0"/>
        <w:ind w:lef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Yahoo - iOS Developer Intern</w:t>
      </w:r>
    </w:p>
    <w:p w14:paraId="554FD72C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May 2017 – Aug 2017</w:t>
      </w:r>
    </w:p>
    <w:p w14:paraId="72FE89AD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iOS Mail Team</w:t>
      </w:r>
    </w:p>
    <w:p w14:paraId="29F49D39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Yahoo Headquarters, Sunnyvale, CA</w:t>
      </w:r>
    </w:p>
    <w:p w14:paraId="2840526C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Individually developed Yahoo Mail Apple Watch app from scratch</w:t>
      </w:r>
    </w:p>
    <w:p w14:paraId="46A6D459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Created all business requirements, use cases, design flows, entire codebase</w:t>
      </w:r>
    </w:p>
    <w:p w14:paraId="092D2F61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Apple Watch app will be available in Yahoo Mail on App Store late September</w:t>
      </w:r>
    </w:p>
    <w:p w14:paraId="257F55EF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 xml:space="preserve">Created augmented reality Yahoo Mail with </w:t>
      </w:r>
      <w:proofErr w:type="spellStart"/>
      <w:r w:rsidRPr="00D26A44">
        <w:rPr>
          <w:rFonts w:ascii="Courier New" w:hAnsi="Courier New" w:cs="Courier New"/>
          <w:sz w:val="18"/>
          <w:szCs w:val="18"/>
        </w:rPr>
        <w:t>ARKit</w:t>
      </w:r>
      <w:proofErr w:type="spellEnd"/>
      <w:r w:rsidRPr="00D26A44">
        <w:rPr>
          <w:rFonts w:ascii="Courier New" w:hAnsi="Courier New" w:cs="Courier New"/>
          <w:sz w:val="18"/>
          <w:szCs w:val="18"/>
        </w:rPr>
        <w:t xml:space="preserve"> for corporate hackathon</w:t>
      </w:r>
    </w:p>
    <w:p w14:paraId="2110866C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Project continued after hackathon, new team at Yahoo is in the works</w:t>
      </w:r>
    </w:p>
    <w:p w14:paraId="1201937C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6183C301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Capital One - Software Engineering Intern</w:t>
      </w:r>
    </w:p>
    <w:p w14:paraId="16DCD7BB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Aug 2016 – May 2017</w:t>
      </w:r>
    </w:p>
    <w:p w14:paraId="314CD6A9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Automation Team</w:t>
      </w:r>
    </w:p>
    <w:p w14:paraId="6BD3CDEF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Research Park, Champaign, IL</w:t>
      </w:r>
    </w:p>
    <w:p w14:paraId="37904109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Team was bottlenecked as a result of enormous amount of pull requests</w:t>
      </w:r>
    </w:p>
    <w:p w14:paraId="341BCFCF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Created bot to automate pull request reviews</w:t>
      </w:r>
    </w:p>
    <w:p w14:paraId="2A00145D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Cut intensive, manual code review process by 70%</w:t>
      </w:r>
    </w:p>
    <w:p w14:paraId="6019F74B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5F30EB56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Allstate - iOS Developer Intern</w:t>
      </w:r>
    </w:p>
    <w:p w14:paraId="72C11C14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May 2016 – Aug 2016</w:t>
      </w:r>
    </w:p>
    <w:p w14:paraId="755F234C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Connected Car Team</w:t>
      </w:r>
    </w:p>
    <w:p w14:paraId="5DDA1A83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Allstate Headquarters, Northbrook, IL</w:t>
      </w:r>
    </w:p>
    <w:p w14:paraId="1337EFD4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Integrated Touch ID to log into Allstate's Milewise Application for iOS</w:t>
      </w:r>
    </w:p>
    <w:p w14:paraId="63F8627E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4AE76ABE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redC Robotics - CAD Designer/Engineer</w:t>
      </w:r>
    </w:p>
    <w:p w14:paraId="2AF6D53D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Aug 2015 – May 2016</w:t>
      </w:r>
    </w:p>
    <w:p w14:paraId="5A5F534F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Underwater Robotics Startup</w:t>
      </w:r>
    </w:p>
    <w:p w14:paraId="160BE8D9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Ven Te Chow Hydrosystems Lab, University of Illinois</w:t>
      </w:r>
    </w:p>
    <w:p w14:paraId="61F09CEE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Created innovative underwater robotics platform</w:t>
      </w:r>
    </w:p>
    <w:p w14:paraId="66C136F7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Modular Remotely Operated Vehicle (ROV) for research and education</w:t>
      </w:r>
    </w:p>
    <w:p w14:paraId="1D66A023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Presented underwater robot to NASA</w:t>
      </w:r>
    </w:p>
    <w:p w14:paraId="051A229B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Naval Research Laboratory, Stennis Space Center, Mississippi</w:t>
      </w:r>
    </w:p>
    <w:p w14:paraId="56AE3726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74869866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b/>
          <w:sz w:val="18"/>
          <w:szCs w:val="18"/>
        </w:rPr>
      </w:pPr>
      <w:r w:rsidRPr="00D26A44">
        <w:rPr>
          <w:rFonts w:ascii="Courier New" w:hAnsi="Courier New" w:cs="Courier New"/>
          <w:b/>
          <w:sz w:val="18"/>
          <w:szCs w:val="18"/>
        </w:rPr>
        <w:t>Hackathon Projects</w:t>
      </w:r>
    </w:p>
    <w:p w14:paraId="6A917AF6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Piggy Bank</w:t>
      </w:r>
    </w:p>
    <w:p w14:paraId="6A271D96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Jan 2017</w:t>
      </w:r>
    </w:p>
    <w:p w14:paraId="79A6E4BF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 xml:space="preserve">Winner at </w:t>
      </w:r>
      <w:proofErr w:type="spellStart"/>
      <w:r w:rsidRPr="00D26A44">
        <w:rPr>
          <w:rFonts w:ascii="Courier New" w:hAnsi="Courier New" w:cs="Courier New"/>
          <w:sz w:val="18"/>
          <w:szCs w:val="18"/>
        </w:rPr>
        <w:t>Boilermake</w:t>
      </w:r>
      <w:proofErr w:type="spellEnd"/>
      <w:r w:rsidRPr="00D26A44">
        <w:rPr>
          <w:rFonts w:ascii="Courier New" w:hAnsi="Courier New" w:cs="Courier New"/>
          <w:sz w:val="18"/>
          <w:szCs w:val="18"/>
        </w:rPr>
        <w:t>, Purdue University</w:t>
      </w:r>
    </w:p>
    <w:p w14:paraId="12A26AC0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Created augmented reality app using 3D, location-based tokens to track progress in building and retaining good habits</w:t>
      </w:r>
    </w:p>
    <w:p w14:paraId="7BE608DC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 xml:space="preserve">Made with </w:t>
      </w:r>
      <w:proofErr w:type="spellStart"/>
      <w:r w:rsidRPr="00D26A44">
        <w:rPr>
          <w:rFonts w:ascii="Courier New" w:hAnsi="Courier New" w:cs="Courier New"/>
          <w:sz w:val="18"/>
          <w:szCs w:val="18"/>
        </w:rPr>
        <w:t>Vuforia</w:t>
      </w:r>
      <w:proofErr w:type="spellEnd"/>
      <w:r w:rsidRPr="00D26A44">
        <w:rPr>
          <w:rFonts w:ascii="Courier New" w:hAnsi="Courier New" w:cs="Courier New"/>
          <w:sz w:val="18"/>
          <w:szCs w:val="18"/>
        </w:rPr>
        <w:t xml:space="preserve"> in Unity</w:t>
      </w:r>
    </w:p>
    <w:p w14:paraId="42EEDA34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6035E783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EngiN</w:t>
      </w:r>
    </w:p>
    <w:p w14:paraId="0EFF78A4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Fall 2015</w:t>
      </w:r>
    </w:p>
    <w:p w14:paraId="79C3DC34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Personal Project</w:t>
      </w:r>
    </w:p>
    <w:p w14:paraId="69E3B2AC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Individually created iOS application to provide engineers with a platform to replace a manual, handwritten engineering notebook</w:t>
      </w:r>
    </w:p>
    <w:p w14:paraId="5F4A4D05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Engineering notebooks are typically used in design-based hardware projects</w:t>
      </w:r>
    </w:p>
    <w:p w14:paraId="40799F2B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14DC131C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proofErr w:type="spellStart"/>
      <w:r w:rsidRPr="00D26A44">
        <w:rPr>
          <w:rFonts w:ascii="Courier New" w:hAnsi="Courier New" w:cs="Courier New"/>
          <w:sz w:val="18"/>
          <w:szCs w:val="18"/>
        </w:rPr>
        <w:t>Riskulizer</w:t>
      </w:r>
      <w:proofErr w:type="spellEnd"/>
    </w:p>
    <w:p w14:paraId="59D5CE85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Apr 2017</w:t>
      </w:r>
    </w:p>
    <w:p w14:paraId="7A60AABD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Winner at Future of Insurance Hackathon by Axis Capital</w:t>
      </w:r>
    </w:p>
    <w:p w14:paraId="69832079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 xml:space="preserve">Created iPad app using a </w:t>
      </w:r>
      <w:proofErr w:type="spellStart"/>
      <w:r w:rsidRPr="00D26A44">
        <w:rPr>
          <w:rFonts w:ascii="Courier New" w:hAnsi="Courier New" w:cs="Courier New"/>
          <w:sz w:val="18"/>
          <w:szCs w:val="18"/>
        </w:rPr>
        <w:t>heatmap</w:t>
      </w:r>
      <w:proofErr w:type="spellEnd"/>
      <w:r w:rsidRPr="00D26A44">
        <w:rPr>
          <w:rFonts w:ascii="Courier New" w:hAnsi="Courier New" w:cs="Courier New"/>
          <w:sz w:val="18"/>
          <w:szCs w:val="18"/>
        </w:rPr>
        <w:t xml:space="preserve"> to </w:t>
      </w:r>
      <w:proofErr w:type="spellStart"/>
      <w:r w:rsidRPr="00D26A44">
        <w:rPr>
          <w:rFonts w:ascii="Courier New" w:hAnsi="Courier New" w:cs="Courier New"/>
          <w:sz w:val="18"/>
          <w:szCs w:val="18"/>
        </w:rPr>
        <w:t>vizualize</w:t>
      </w:r>
      <w:proofErr w:type="spellEnd"/>
      <w:r w:rsidRPr="00D26A44">
        <w:rPr>
          <w:rFonts w:ascii="Courier New" w:hAnsi="Courier New" w:cs="Courier New"/>
          <w:sz w:val="18"/>
          <w:szCs w:val="18"/>
        </w:rPr>
        <w:t xml:space="preserve"> risk for insurance industry</w:t>
      </w:r>
    </w:p>
    <w:p w14:paraId="6681C00F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Hackathon was centered around risk analysis for insurance companies</w:t>
      </w:r>
    </w:p>
    <w:p w14:paraId="1AB1F431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</w:p>
    <w:p w14:paraId="37F1AF21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proofErr w:type="spellStart"/>
      <w:r w:rsidRPr="00D26A44">
        <w:rPr>
          <w:rFonts w:ascii="Courier New" w:hAnsi="Courier New" w:cs="Courier New"/>
          <w:sz w:val="18"/>
          <w:szCs w:val="18"/>
        </w:rPr>
        <w:t>ItineratR</w:t>
      </w:r>
      <w:proofErr w:type="spellEnd"/>
    </w:p>
    <w:p w14:paraId="4DD848B9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Feb 2017</w:t>
      </w:r>
    </w:p>
    <w:p w14:paraId="7D6AC2D6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 xml:space="preserve">Winner at </w:t>
      </w:r>
      <w:proofErr w:type="spellStart"/>
      <w:r w:rsidRPr="00D26A44">
        <w:rPr>
          <w:rFonts w:ascii="Courier New" w:hAnsi="Courier New" w:cs="Courier New"/>
          <w:sz w:val="18"/>
          <w:szCs w:val="18"/>
        </w:rPr>
        <w:t>HackIllinois</w:t>
      </w:r>
      <w:proofErr w:type="spellEnd"/>
      <w:r w:rsidRPr="00D26A44">
        <w:rPr>
          <w:rFonts w:ascii="Courier New" w:hAnsi="Courier New" w:cs="Courier New"/>
          <w:sz w:val="18"/>
          <w:szCs w:val="18"/>
        </w:rPr>
        <w:t xml:space="preserve"> - Small World (Best Travel App) by Amadeus</w:t>
      </w:r>
    </w:p>
    <w:p w14:paraId="03C17F96" w14:textId="77777777" w:rsidR="00D26A44" w:rsidRPr="00D26A44" w:rsidRDefault="00D26A44" w:rsidP="00D26A44">
      <w:pPr>
        <w:spacing w:after="0"/>
        <w:ind w:left="0" w:right="0"/>
        <w:rPr>
          <w:rFonts w:ascii="Courier New" w:hAnsi="Courier New" w:cs="Courier New"/>
          <w:sz w:val="18"/>
          <w:szCs w:val="18"/>
        </w:rPr>
      </w:pPr>
      <w:r w:rsidRPr="00D26A44">
        <w:rPr>
          <w:rFonts w:ascii="Courier New" w:hAnsi="Courier New" w:cs="Courier New"/>
          <w:sz w:val="18"/>
          <w:szCs w:val="18"/>
        </w:rPr>
        <w:t>Developed vacation building tool that creates full itinerary of trip including airfare, lodging, and activities</w:t>
      </w:r>
    </w:p>
    <w:sectPr w:rsidR="00D26A44" w:rsidRPr="00D26A44" w:rsidSect="00D26A44">
      <w:pgSz w:w="12240" w:h="15840"/>
      <w:pgMar w:top="720" w:right="720" w:bottom="720" w:left="720" w:header="288" w:footer="72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883A7" w14:textId="77777777" w:rsidR="006B74E4" w:rsidRDefault="006B74E4">
      <w:pPr>
        <w:spacing w:after="0" w:line="240" w:lineRule="auto"/>
      </w:pPr>
      <w:r>
        <w:separator/>
      </w:r>
    </w:p>
  </w:endnote>
  <w:endnote w:type="continuationSeparator" w:id="0">
    <w:p w14:paraId="0C83E65A" w14:textId="77777777" w:rsidR="006B74E4" w:rsidRDefault="006B74E4">
      <w:pPr>
        <w:spacing w:after="0" w:line="240" w:lineRule="auto"/>
      </w:pPr>
      <w:r>
        <w:continuationSeparator/>
      </w:r>
    </w:p>
  </w:endnote>
  <w:endnote w:type="continuationNotice" w:id="1">
    <w:p w14:paraId="2675FFC0" w14:textId="77777777" w:rsidR="006B74E4" w:rsidRDefault="006B74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charset w:val="80"/>
    <w:family w:val="swiss"/>
    <w:pitch w:val="variable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92445" w14:textId="77777777" w:rsidR="006B74E4" w:rsidRDefault="006B74E4">
      <w:pPr>
        <w:spacing w:after="0" w:line="240" w:lineRule="auto"/>
      </w:pPr>
      <w:r>
        <w:separator/>
      </w:r>
    </w:p>
  </w:footnote>
  <w:footnote w:type="continuationSeparator" w:id="0">
    <w:p w14:paraId="1D0CB8C6" w14:textId="77777777" w:rsidR="006B74E4" w:rsidRDefault="006B74E4">
      <w:pPr>
        <w:spacing w:after="0" w:line="240" w:lineRule="auto"/>
      </w:pPr>
      <w:r>
        <w:continuationSeparator/>
      </w:r>
    </w:p>
  </w:footnote>
  <w:footnote w:type="continuationNotice" w:id="1">
    <w:p w14:paraId="3DB76ABB" w14:textId="77777777" w:rsidR="006B74E4" w:rsidRDefault="006B74E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5E685DC"/>
    <w:lvl w:ilvl="0">
      <w:start w:val="1"/>
      <w:numFmt w:val="decimal"/>
      <w:pStyle w:val="ListNumber"/>
      <w:lvlText w:val="%1."/>
      <w:lvlJc w:val="left"/>
      <w:pPr>
        <w:ind w:left="1440" w:hanging="360"/>
      </w:pPr>
      <w:rPr>
        <w:rFonts w:hint="default"/>
      </w:rPr>
    </w:lvl>
  </w:abstractNum>
  <w:abstractNum w:abstractNumId="1">
    <w:nsid w:val="FFFFFF89"/>
    <w:multiLevelType w:val="singleLevel"/>
    <w:tmpl w:val="A18E6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A47145"/>
    <w:multiLevelType w:val="multilevel"/>
    <w:tmpl w:val="5454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2667AC"/>
    <w:multiLevelType w:val="hybridMultilevel"/>
    <w:tmpl w:val="3C2A8458"/>
    <w:lvl w:ilvl="0" w:tplc="B05C5D72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4">
    <w:nsid w:val="10246E0C"/>
    <w:multiLevelType w:val="hybridMultilevel"/>
    <w:tmpl w:val="2AC299A8"/>
    <w:lvl w:ilvl="0" w:tplc="D7A2DE70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5">
    <w:nsid w:val="12020583"/>
    <w:multiLevelType w:val="multilevel"/>
    <w:tmpl w:val="42E2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63246"/>
    <w:multiLevelType w:val="hybridMultilevel"/>
    <w:tmpl w:val="E42639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8C75D0"/>
    <w:multiLevelType w:val="multilevel"/>
    <w:tmpl w:val="E714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F21016"/>
    <w:multiLevelType w:val="multilevel"/>
    <w:tmpl w:val="B94E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762EB2"/>
    <w:multiLevelType w:val="hybridMultilevel"/>
    <w:tmpl w:val="03760AD2"/>
    <w:lvl w:ilvl="0" w:tplc="D344886C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10">
    <w:nsid w:val="1DE1028D"/>
    <w:multiLevelType w:val="multilevel"/>
    <w:tmpl w:val="1FB0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03E13A4"/>
    <w:multiLevelType w:val="hybridMultilevel"/>
    <w:tmpl w:val="8E1067AC"/>
    <w:lvl w:ilvl="0" w:tplc="B3AEBC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855506"/>
    <w:multiLevelType w:val="hybridMultilevel"/>
    <w:tmpl w:val="2ED8769A"/>
    <w:lvl w:ilvl="0" w:tplc="76B68AD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257A6ECB"/>
    <w:multiLevelType w:val="hybridMultilevel"/>
    <w:tmpl w:val="0D7EF61A"/>
    <w:lvl w:ilvl="0" w:tplc="DFCE83C8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4">
    <w:nsid w:val="26E131D7"/>
    <w:multiLevelType w:val="hybridMultilevel"/>
    <w:tmpl w:val="A648BF5C"/>
    <w:lvl w:ilvl="0" w:tplc="093CB8BA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15">
    <w:nsid w:val="295D1D2B"/>
    <w:multiLevelType w:val="hybridMultilevel"/>
    <w:tmpl w:val="3A789A92"/>
    <w:lvl w:ilvl="0" w:tplc="57629E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AC3222"/>
    <w:multiLevelType w:val="hybridMultilevel"/>
    <w:tmpl w:val="E1B0D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F0C2653"/>
    <w:multiLevelType w:val="hybridMultilevel"/>
    <w:tmpl w:val="0F4C33C0"/>
    <w:lvl w:ilvl="0" w:tplc="BA04A542">
      <w:start w:val="1"/>
      <w:numFmt w:val="bullet"/>
      <w:pStyle w:val="List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82237F"/>
    <w:multiLevelType w:val="hybridMultilevel"/>
    <w:tmpl w:val="1060B3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F065FC"/>
    <w:multiLevelType w:val="hybridMultilevel"/>
    <w:tmpl w:val="68E22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BEF038B"/>
    <w:multiLevelType w:val="multilevel"/>
    <w:tmpl w:val="5294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9B024B"/>
    <w:multiLevelType w:val="multilevel"/>
    <w:tmpl w:val="671A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0373302"/>
    <w:multiLevelType w:val="multilevel"/>
    <w:tmpl w:val="0738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8129BC"/>
    <w:multiLevelType w:val="hybridMultilevel"/>
    <w:tmpl w:val="10887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E1472C0"/>
    <w:multiLevelType w:val="multilevel"/>
    <w:tmpl w:val="F42C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131A51"/>
    <w:multiLevelType w:val="hybridMultilevel"/>
    <w:tmpl w:val="B3D0B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F777D3E"/>
    <w:multiLevelType w:val="multilevel"/>
    <w:tmpl w:val="2574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F27842"/>
    <w:multiLevelType w:val="hybridMultilevel"/>
    <w:tmpl w:val="6748A1AA"/>
    <w:lvl w:ilvl="0" w:tplc="7A14CDE4">
      <w:start w:val="1"/>
      <w:numFmt w:val="decimal"/>
      <w:lvlText w:val="%1."/>
      <w:lvlJc w:val="left"/>
      <w:pPr>
        <w:ind w:left="1620" w:hanging="324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>
    <w:nsid w:val="70E24E1B"/>
    <w:multiLevelType w:val="multilevel"/>
    <w:tmpl w:val="3C10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D13696"/>
    <w:multiLevelType w:val="hybridMultilevel"/>
    <w:tmpl w:val="51721CFC"/>
    <w:lvl w:ilvl="0" w:tplc="8ACC370C">
      <w:start w:val="2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AE7931"/>
    <w:multiLevelType w:val="hybridMultilevel"/>
    <w:tmpl w:val="BBF89E9E"/>
    <w:lvl w:ilvl="0" w:tplc="9A985498">
      <w:start w:val="1"/>
      <w:numFmt w:val="decimal"/>
      <w:lvlText w:val="%1."/>
      <w:lvlJc w:val="left"/>
      <w:pPr>
        <w:ind w:left="1627" w:hanging="331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30"/>
  </w:num>
  <w:num w:numId="2">
    <w:abstractNumId w:val="12"/>
  </w:num>
  <w:num w:numId="3">
    <w:abstractNumId w:val="13"/>
  </w:num>
  <w:num w:numId="4">
    <w:abstractNumId w:val="27"/>
  </w:num>
  <w:num w:numId="5">
    <w:abstractNumId w:val="3"/>
  </w:num>
  <w:num w:numId="6">
    <w:abstractNumId w:val="9"/>
  </w:num>
  <w:num w:numId="7">
    <w:abstractNumId w:val="14"/>
  </w:num>
  <w:num w:numId="8">
    <w:abstractNumId w:val="4"/>
  </w:num>
  <w:num w:numId="9">
    <w:abstractNumId w:val="16"/>
  </w:num>
  <w:num w:numId="10">
    <w:abstractNumId w:val="23"/>
  </w:num>
  <w:num w:numId="11">
    <w:abstractNumId w:val="6"/>
  </w:num>
  <w:num w:numId="12">
    <w:abstractNumId w:val="18"/>
  </w:num>
  <w:num w:numId="13">
    <w:abstractNumId w:val="25"/>
  </w:num>
  <w:num w:numId="14">
    <w:abstractNumId w:val="19"/>
  </w:num>
  <w:num w:numId="15">
    <w:abstractNumId w:val="1"/>
  </w:num>
  <w:num w:numId="16">
    <w:abstractNumId w:val="1"/>
  </w:num>
  <w:num w:numId="17">
    <w:abstractNumId w:val="0"/>
  </w:num>
  <w:num w:numId="18">
    <w:abstractNumId w:val="0"/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29"/>
  </w:num>
  <w:num w:numId="25">
    <w:abstractNumId w:val="11"/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15"/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17"/>
  </w:num>
  <w:num w:numId="38">
    <w:abstractNumId w:val="0"/>
    <w:lvlOverride w:ilvl="0">
      <w:startOverride w:val="1"/>
    </w:lvlOverride>
  </w:num>
  <w:num w:numId="39">
    <w:abstractNumId w:val="10"/>
  </w:num>
  <w:num w:numId="40">
    <w:abstractNumId w:val="21"/>
  </w:num>
  <w:num w:numId="41">
    <w:abstractNumId w:val="28"/>
  </w:num>
  <w:num w:numId="42">
    <w:abstractNumId w:val="20"/>
  </w:num>
  <w:num w:numId="43">
    <w:abstractNumId w:val="7"/>
  </w:num>
  <w:num w:numId="44">
    <w:abstractNumId w:val="5"/>
  </w:num>
  <w:num w:numId="45">
    <w:abstractNumId w:val="2"/>
  </w:num>
  <w:num w:numId="46">
    <w:abstractNumId w:val="26"/>
  </w:num>
  <w:num w:numId="47">
    <w:abstractNumId w:val="22"/>
  </w:num>
  <w:num w:numId="48">
    <w:abstractNumId w:val="8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44"/>
    <w:rsid w:val="00040F24"/>
    <w:rsid w:val="00102003"/>
    <w:rsid w:val="00247B79"/>
    <w:rsid w:val="003C33D6"/>
    <w:rsid w:val="003C6C3F"/>
    <w:rsid w:val="00497D3F"/>
    <w:rsid w:val="004A6527"/>
    <w:rsid w:val="004E0ED4"/>
    <w:rsid w:val="00547393"/>
    <w:rsid w:val="005556E6"/>
    <w:rsid w:val="00661CEC"/>
    <w:rsid w:val="006B74E4"/>
    <w:rsid w:val="00704B87"/>
    <w:rsid w:val="00877B28"/>
    <w:rsid w:val="00AE151E"/>
    <w:rsid w:val="00D26A44"/>
    <w:rsid w:val="00D65A09"/>
    <w:rsid w:val="00DE7A1E"/>
    <w:rsid w:val="00E47E0B"/>
    <w:rsid w:val="00E9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725B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right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7B7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B79"/>
    <w:pPr>
      <w:keepNext/>
      <w:keepLines/>
      <w:pBdr>
        <w:bottom w:val="single" w:sz="18" w:space="1" w:color="2F5496" w:themeColor="accent5" w:themeShade="BF"/>
      </w:pBdr>
      <w:spacing w:before="600" w:after="48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B79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5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B79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B7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B79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B79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B79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B79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B79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247B79"/>
    <w:pPr>
      <w:spacing w:before="840" w:after="220" w:line="240" w:lineRule="auto"/>
      <w:contextualSpacing/>
    </w:pPr>
    <w:rPr>
      <w:rFonts w:eastAsiaTheme="majorEastAsia" w:cstheme="majorBidi"/>
      <w:color w:val="FFFFFF" w:themeColor="background1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47B79"/>
    <w:rPr>
      <w:rFonts w:ascii="Arial" w:eastAsiaTheme="majorEastAsia" w:hAnsi="Arial" w:cstheme="majorBidi"/>
      <w:color w:val="FFFFFF" w:themeColor="background1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2"/>
    <w:qFormat/>
    <w:rsid w:val="00247B79"/>
    <w:pPr>
      <w:numPr>
        <w:ilvl w:val="1"/>
      </w:numPr>
      <w:ind w:left="720"/>
    </w:pPr>
    <w:rPr>
      <w:rFonts w:eastAsiaTheme="minorEastAsia"/>
      <w:color w:val="FFFFFF" w:themeColor="background1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247B79"/>
    <w:rPr>
      <w:rFonts w:ascii="Arial" w:eastAsiaTheme="minorEastAsia" w:hAnsi="Arial"/>
      <w:color w:val="FFFFFF" w:themeColor="background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B79"/>
    <w:rPr>
      <w:rFonts w:ascii="Arial" w:eastAsiaTheme="majorEastAsia" w:hAnsi="Arial" w:cstheme="majorBidi"/>
      <w:b/>
      <w:color w:val="2F5496" w:themeColor="accent5" w:themeShade="BF"/>
      <w:szCs w:val="26"/>
    </w:rPr>
  </w:style>
  <w:style w:type="character" w:styleId="Strong">
    <w:name w:val="Strong"/>
    <w:basedOn w:val="DefaultParagraphFont"/>
    <w:uiPriority w:val="10"/>
    <w:qFormat/>
    <w:rPr>
      <w:b/>
      <w:bCs/>
      <w:color w:val="2F5496" w:themeColor="accent5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47B79"/>
    <w:rPr>
      <w:rFonts w:ascii="Arial" w:eastAsiaTheme="majorEastAsia" w:hAnsi="Arial" w:cstheme="majorBidi"/>
      <w:sz w:val="52"/>
      <w:szCs w:val="32"/>
    </w:rPr>
  </w:style>
  <w:style w:type="paragraph" w:styleId="ListBullet">
    <w:name w:val="List Bullet"/>
    <w:basedOn w:val="Normal"/>
    <w:uiPriority w:val="12"/>
    <w:qFormat/>
    <w:rsid w:val="00247B79"/>
    <w:pPr>
      <w:numPr>
        <w:numId w:val="37"/>
      </w:numPr>
    </w:pPr>
  </w:style>
  <w:style w:type="paragraph" w:styleId="ListNumber">
    <w:name w:val="List Number"/>
    <w:basedOn w:val="Normal"/>
    <w:uiPriority w:val="11"/>
    <w:qFormat/>
    <w:pPr>
      <w:numPr>
        <w:numId w:val="18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Segoe UI" w:hAnsi="Segoe UI"/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Segoe UI" w:hAnsi="Segoe UI"/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404040" w:themeColor="text1" w:themeTint="BF"/>
      <w:sz w:val="18"/>
      <w:szCs w:val="18"/>
    </w:rPr>
  </w:style>
  <w:style w:type="character" w:styleId="Hyperlink">
    <w:name w:val="Hyperlink"/>
    <w:basedOn w:val="DefaultParagraphFont"/>
    <w:uiPriority w:val="99"/>
    <w:semiHidden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7B7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B7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47B7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B79"/>
    <w:rPr>
      <w:rFonts w:ascii="Arial" w:hAnsi="Arial"/>
    </w:rPr>
  </w:style>
  <w:style w:type="paragraph" w:styleId="Revision">
    <w:name w:val="Revision"/>
    <w:hidden/>
    <w:uiPriority w:val="99"/>
    <w:semiHidden/>
    <w:pPr>
      <w:spacing w:after="0" w:line="240" w:lineRule="auto"/>
    </w:pPr>
    <w:rPr>
      <w:rFonts w:eastAsiaTheme="minorEastAsi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40" w:line="240" w:lineRule="auto"/>
      <w:ind w:left="144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B79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B79"/>
    <w:rPr>
      <w:rFonts w:ascii="Arial" w:eastAsiaTheme="majorEastAsia" w:hAnsi="Arial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B79"/>
    <w:rPr>
      <w:rFonts w:ascii="Arial" w:eastAsiaTheme="majorEastAsia" w:hAnsi="Arial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B79"/>
    <w:rPr>
      <w:rFonts w:ascii="Arial" w:eastAsiaTheme="majorEastAsia" w:hAnsi="Arial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B79"/>
    <w:rPr>
      <w:rFonts w:ascii="Arial" w:eastAsiaTheme="majorEastAsia" w:hAnsi="Arial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B79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B79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D26A4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26A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0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39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8080"/>
                <w:bottom w:val="none" w:sz="0" w:space="0" w:color="auto"/>
                <w:right w:val="none" w:sz="0" w:space="0" w:color="auto"/>
              </w:divBdr>
              <w:divsChild>
                <w:div w:id="11863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4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85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8080"/>
                    <w:bottom w:val="none" w:sz="0" w:space="0" w:color="auto"/>
                    <w:right w:val="none" w:sz="0" w:space="0" w:color="auto"/>
                  </w:divBdr>
                  <w:divsChild>
                    <w:div w:id="14989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5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32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1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9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14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8080"/>
                <w:bottom w:val="none" w:sz="0" w:space="0" w:color="auto"/>
                <w:right w:val="none" w:sz="0" w:space="0" w:color="auto"/>
              </w:divBdr>
              <w:divsChild>
                <w:div w:id="694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4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43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8080"/>
                <w:bottom w:val="none" w:sz="0" w:space="0" w:color="auto"/>
                <w:right w:val="none" w:sz="0" w:space="0" w:color="auto"/>
              </w:divBdr>
              <w:divsChild>
                <w:div w:id="21013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7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5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0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4899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8080"/>
                <w:bottom w:val="none" w:sz="0" w:space="0" w:color="auto"/>
                <w:right w:val="none" w:sz="0" w:space="0" w:color="auto"/>
              </w:divBdr>
              <w:divsChild>
                <w:div w:id="48825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6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458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8080"/>
                <w:bottom w:val="none" w:sz="0" w:space="0" w:color="auto"/>
                <w:right w:val="none" w:sz="0" w:space="0" w:color="auto"/>
              </w:divBdr>
              <w:divsChild>
                <w:div w:id="16300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2962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7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09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7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674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6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5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6480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1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7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424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02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20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1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96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8080"/>
                <w:bottom w:val="none" w:sz="0" w:space="0" w:color="auto"/>
                <w:right w:val="none" w:sz="0" w:space="0" w:color="auto"/>
              </w:divBdr>
              <w:divsChild>
                <w:div w:id="14708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514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1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5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829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3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5075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1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1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04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7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33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7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rahulsurti97" TargetMode="External"/><Relationship Id="rId12" Type="http://schemas.openxmlformats.org/officeDocument/2006/relationships/hyperlink" Target="https://devpost.com/rahulsurti97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ahulsurti97.github.io" TargetMode="External"/><Relationship Id="rId9" Type="http://schemas.openxmlformats.org/officeDocument/2006/relationships/hyperlink" Target="&#8221;MAILTO:name@domain.com&#8221;" TargetMode="External"/><Relationship Id="rId10" Type="http://schemas.openxmlformats.org/officeDocument/2006/relationships/hyperlink" Target="https://github.com/rahulsurti9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hulsurti/Library/Containers/com.microsoft.Word/Data/Library/Caches/1033/TM16382944/Welcome%20to%20Word.dotx" TargetMode="External"/></Relationships>
</file>

<file path=word/theme/theme1.xml><?xml version="1.0" encoding="utf-8"?>
<a:theme xmlns:a="http://schemas.openxmlformats.org/drawingml/2006/main" name="Take a Tou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0680E-7D8A-A24F-AC45-8216DA8F7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Word.dotx</Template>
  <TotalTime>1</TotalTime>
  <Pages>2</Pages>
  <Words>540</Words>
  <Characters>3080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Surti</dc:creator>
  <cp:keywords/>
  <dc:description/>
  <cp:lastModifiedBy>Rahul Surti</cp:lastModifiedBy>
  <cp:revision>3</cp:revision>
  <dcterms:created xsi:type="dcterms:W3CDTF">2017-09-14T18:11:00Z</dcterms:created>
  <dcterms:modified xsi:type="dcterms:W3CDTF">2017-09-14T19:47:00Z</dcterms:modified>
</cp:coreProperties>
</file>